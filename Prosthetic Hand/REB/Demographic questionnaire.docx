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467E" w14:textId="1466B7A5" w:rsidR="00722224" w:rsidRDefault="0097330A" w:rsidP="00A37909">
      <w:pPr>
        <w:pStyle w:val="EndnoteText"/>
        <w:spacing w:after="240" w:line="276" w:lineRule="auto"/>
        <w:jc w:val="center"/>
        <w:rPr>
          <w:rFonts w:ascii="Arial" w:hAnsi="Arial" w:cs="Arial"/>
          <w:b/>
          <w:szCs w:val="24"/>
          <w:u w:val="single"/>
          <w:lang w:val="en-CA"/>
        </w:rPr>
      </w:pPr>
      <w:bookmarkStart w:id="0" w:name="_Hlk526508186"/>
      <w:r>
        <w:rPr>
          <w:rFonts w:ascii="Arial" w:hAnsi="Arial" w:cs="Arial"/>
          <w:b/>
          <w:szCs w:val="24"/>
          <w:u w:val="single"/>
          <w:lang w:val="en-CA"/>
        </w:rPr>
        <w:t>DEMOGRAPHIC QUESTIONNAIRE</w:t>
      </w:r>
    </w:p>
    <w:p w14:paraId="73C31E0A" w14:textId="6DAFF47C" w:rsidR="00A85A91" w:rsidRDefault="00722224" w:rsidP="00A85A91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722224">
        <w:rPr>
          <w:rFonts w:ascii="Arial" w:hAnsi="Arial" w:cs="Arial"/>
          <w:b/>
          <w:bCs/>
          <w:szCs w:val="24"/>
          <w:lang w:val="en-CA"/>
        </w:rPr>
        <w:t xml:space="preserve">Title of Study: </w:t>
      </w:r>
      <w:r w:rsidR="00445D5C">
        <w:rPr>
          <w:rFonts w:ascii="Arial" w:hAnsi="Arial" w:cs="Arial"/>
          <w:szCs w:val="24"/>
          <w:lang w:val="en-CA"/>
        </w:rPr>
        <w:t>Performance assessment of a myoelectric deep sensing hand prosthesis</w:t>
      </w:r>
    </w:p>
    <w:p w14:paraId="66AEEC4E" w14:textId="4698ECD9" w:rsidR="00722224" w:rsidRDefault="003C2527" w:rsidP="00A85A91">
      <w:pPr>
        <w:pStyle w:val="EndnoteText"/>
        <w:spacing w:after="240" w:line="276" w:lineRule="auto"/>
        <w:jc w:val="both"/>
        <w:rPr>
          <w:rFonts w:ascii="Arial" w:hAnsi="Arial" w:cs="Arial"/>
          <w:noProof/>
          <w:szCs w:val="24"/>
          <w:lang w:val="en-CA"/>
        </w:rPr>
      </w:pPr>
      <w:r w:rsidRPr="00722224">
        <w:rPr>
          <w:rFonts w:ascii="Arial" w:hAnsi="Arial" w:cs="Arial"/>
          <w:b/>
          <w:bCs/>
          <w:szCs w:val="24"/>
          <w:lang w:val="en-CA"/>
        </w:rPr>
        <w:t>Princip</w:t>
      </w:r>
      <w:r w:rsidR="00A37909" w:rsidRPr="00722224">
        <w:rPr>
          <w:rFonts w:ascii="Arial" w:hAnsi="Arial" w:cs="Arial"/>
          <w:b/>
          <w:bCs/>
          <w:szCs w:val="24"/>
          <w:lang w:val="en-CA"/>
        </w:rPr>
        <w:t>al</w:t>
      </w:r>
      <w:r w:rsidRPr="00722224">
        <w:rPr>
          <w:rFonts w:ascii="Arial" w:hAnsi="Arial" w:cs="Arial"/>
          <w:b/>
          <w:bCs/>
          <w:szCs w:val="24"/>
          <w:lang w:val="en-CA"/>
        </w:rPr>
        <w:t xml:space="preserve"> Investigator</w:t>
      </w:r>
      <w:r w:rsidRPr="00722224">
        <w:rPr>
          <w:rFonts w:ascii="Arial" w:hAnsi="Arial" w:cs="Arial"/>
          <w:szCs w:val="24"/>
          <w:lang w:val="en-CA"/>
        </w:rPr>
        <w:t>:</w:t>
      </w:r>
      <w:r w:rsidRPr="00722224">
        <w:rPr>
          <w:rFonts w:ascii="Arial" w:hAnsi="Arial" w:cs="Arial"/>
          <w:noProof/>
          <w:szCs w:val="24"/>
          <w:lang w:val="en-CA"/>
        </w:rPr>
        <w:t xml:space="preserve"> </w:t>
      </w:r>
      <w:bookmarkStart w:id="1" w:name="_Hlk49951312"/>
      <w:r w:rsidR="00A37909" w:rsidRPr="00722224">
        <w:rPr>
          <w:rFonts w:ascii="Arial" w:hAnsi="Arial" w:cs="Arial"/>
          <w:noProof/>
          <w:szCs w:val="24"/>
          <w:lang w:val="en-CA"/>
        </w:rPr>
        <w:t>Hossein Rouhani</w:t>
      </w:r>
      <w:bookmarkEnd w:id="1"/>
      <w:r w:rsidR="00A37909" w:rsidRPr="00722224">
        <w:rPr>
          <w:rFonts w:ascii="Arial" w:hAnsi="Arial" w:cs="Arial"/>
          <w:noProof/>
          <w:szCs w:val="24"/>
          <w:lang w:val="en-CA"/>
        </w:rPr>
        <w:t>, Faculty of Engineering  (780 492 8344)</w:t>
      </w:r>
    </w:p>
    <w:p w14:paraId="367B7C80" w14:textId="05CB0851" w:rsidR="002B63B9" w:rsidRDefault="002B63B9" w:rsidP="002B63B9">
      <w:pPr>
        <w:pStyle w:val="EndnoteText"/>
        <w:pBdr>
          <w:bottom w:val="single" w:sz="6" w:space="1" w:color="auto"/>
        </w:pBdr>
        <w:spacing w:after="240" w:line="276" w:lineRule="auto"/>
        <w:jc w:val="both"/>
        <w:rPr>
          <w:rFonts w:ascii="Arial" w:hAnsi="Arial" w:cs="Arial"/>
          <w:noProof/>
          <w:szCs w:val="24"/>
          <w:lang w:val="en-CA"/>
        </w:rPr>
      </w:pPr>
      <w:r w:rsidRPr="002B63B9">
        <w:rPr>
          <w:rFonts w:ascii="Arial" w:hAnsi="Arial" w:cs="Arial"/>
          <w:b/>
          <w:bCs/>
          <w:noProof/>
          <w:szCs w:val="24"/>
          <w:lang w:val="en-CA"/>
        </w:rPr>
        <w:t>Study coordinator:</w:t>
      </w:r>
      <w:r>
        <w:rPr>
          <w:rFonts w:ascii="Arial" w:hAnsi="Arial" w:cs="Arial"/>
          <w:noProof/>
          <w:szCs w:val="24"/>
          <w:lang w:val="en-CA"/>
        </w:rPr>
        <w:t xml:space="preserve"> </w:t>
      </w:r>
      <w:r w:rsidR="009C308D" w:rsidRPr="004B52A1">
        <w:rPr>
          <w:rFonts w:ascii="Arial" w:hAnsi="Arial" w:cs="Arial"/>
          <w:noProof/>
          <w:szCs w:val="24"/>
          <w:lang w:val="en-CA"/>
        </w:rPr>
        <w:t>Leonardo Torres</w:t>
      </w:r>
      <w:r w:rsidRPr="004B52A1">
        <w:rPr>
          <w:rFonts w:ascii="Arial" w:hAnsi="Arial" w:cs="Arial"/>
          <w:noProof/>
          <w:szCs w:val="24"/>
          <w:lang w:val="en-CA"/>
        </w:rPr>
        <w:t xml:space="preserve">, Faculty of Engineering  (780 </w:t>
      </w:r>
      <w:r w:rsidR="00681FFC" w:rsidRPr="004B52A1">
        <w:rPr>
          <w:rFonts w:ascii="Arial" w:hAnsi="Arial" w:cs="Arial"/>
          <w:noProof/>
          <w:szCs w:val="24"/>
          <w:lang w:val="en-CA"/>
        </w:rPr>
        <w:t>232</w:t>
      </w:r>
      <w:r w:rsidRPr="004B52A1">
        <w:rPr>
          <w:rFonts w:ascii="Arial" w:hAnsi="Arial" w:cs="Arial"/>
          <w:noProof/>
          <w:szCs w:val="24"/>
          <w:lang w:val="en-CA"/>
        </w:rPr>
        <w:t xml:space="preserve"> </w:t>
      </w:r>
      <w:r w:rsidR="00681FFC" w:rsidRPr="004B52A1">
        <w:rPr>
          <w:rFonts w:ascii="Arial" w:hAnsi="Arial" w:cs="Arial"/>
          <w:noProof/>
          <w:szCs w:val="24"/>
          <w:lang w:val="en-CA"/>
        </w:rPr>
        <w:t>7107</w:t>
      </w:r>
      <w:r w:rsidRPr="004B52A1">
        <w:rPr>
          <w:rFonts w:ascii="Arial" w:hAnsi="Arial" w:cs="Arial"/>
          <w:noProof/>
          <w:szCs w:val="24"/>
          <w:lang w:val="en-CA"/>
        </w:rPr>
        <w:t>)</w:t>
      </w:r>
    </w:p>
    <w:bookmarkEnd w:id="0"/>
    <w:p w14:paraId="145E8D38" w14:textId="73151514" w:rsidR="00F17729" w:rsidRDefault="0097330A" w:rsidP="00546D34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>
        <w:rPr>
          <w:rFonts w:ascii="Arial" w:hAnsi="Arial" w:cs="Arial"/>
          <w:szCs w:val="24"/>
          <w:lang w:val="en-CA"/>
        </w:rPr>
        <w:t>Please answer the following questions. We will not share the information you provide on this page with anybody</w:t>
      </w:r>
      <w:r w:rsidR="00F17729" w:rsidRPr="00722224">
        <w:rPr>
          <w:rFonts w:ascii="Arial" w:hAnsi="Arial" w:cs="Arial"/>
          <w:szCs w:val="24"/>
          <w:lang w:val="en-CA"/>
        </w:rPr>
        <w:t>.</w:t>
      </w:r>
    </w:p>
    <w:p w14:paraId="0AD6A4F8" w14:textId="77777777" w:rsidR="006E65B9" w:rsidRPr="00722224" w:rsidRDefault="006E65B9" w:rsidP="00546D34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</w:p>
    <w:p w14:paraId="48095BB0" w14:textId="33E196F2" w:rsidR="006E65B9" w:rsidRDefault="006E65B9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Name:             ________________________________________</w:t>
      </w:r>
    </w:p>
    <w:p w14:paraId="5970F0AE" w14:textId="77777777" w:rsidR="00763FBD" w:rsidRDefault="00763FBD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Email:             ________________________________________</w:t>
      </w:r>
    </w:p>
    <w:p w14:paraId="5A145796" w14:textId="20D0AD89" w:rsidR="00763FBD" w:rsidRDefault="00763FBD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Phone:            ________________________________________</w:t>
      </w:r>
    </w:p>
    <w:p w14:paraId="311D2F4B" w14:textId="2D66C15A" w:rsidR="0097330A" w:rsidRDefault="0097330A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Age: </w:t>
      </w:r>
      <w:r w:rsidR="006E65B9">
        <w:rPr>
          <w:rFonts w:ascii="Arial" w:hAnsi="Arial" w:cs="Arial"/>
          <w:b/>
          <w:lang w:val="en-CA"/>
        </w:rPr>
        <w:t xml:space="preserve">               </w:t>
      </w:r>
      <w:r>
        <w:rPr>
          <w:rFonts w:ascii="Arial" w:hAnsi="Arial" w:cs="Arial"/>
          <w:b/>
          <w:lang w:val="en-CA"/>
        </w:rPr>
        <w:t>_____</w:t>
      </w:r>
      <w:r w:rsidR="006E65B9">
        <w:rPr>
          <w:rFonts w:ascii="Arial" w:hAnsi="Arial" w:cs="Arial"/>
          <w:b/>
          <w:lang w:val="en-CA"/>
        </w:rPr>
        <w:t>___</w:t>
      </w:r>
    </w:p>
    <w:p w14:paraId="5C2A571E" w14:textId="20623B9A" w:rsidR="006E65B9" w:rsidRDefault="0097330A" w:rsidP="00763FBD">
      <w:pPr>
        <w:tabs>
          <w:tab w:val="left" w:pos="4680"/>
          <w:tab w:val="left" w:pos="5400"/>
        </w:tabs>
        <w:spacing w:after="240" w:line="480" w:lineRule="auto"/>
        <w:rPr>
          <w:rFonts w:ascii="Cambria Math" w:hAnsi="Cambria Math" w:cs="Cambria Math"/>
          <w:lang w:val="en-CA"/>
        </w:rPr>
      </w:pPr>
      <w:r>
        <w:rPr>
          <w:rFonts w:ascii="Arial" w:hAnsi="Arial" w:cs="Arial"/>
          <w:b/>
          <w:lang w:val="en-CA"/>
        </w:rPr>
        <w:t>Gender</w:t>
      </w:r>
      <w:r w:rsidRPr="0097330A">
        <w:rPr>
          <w:rFonts w:ascii="Arial" w:hAnsi="Arial" w:cs="Arial"/>
          <w:b/>
          <w:bCs/>
          <w:lang w:val="en-CA"/>
        </w:rPr>
        <w:t>:</w:t>
      </w:r>
      <w:r w:rsidRPr="0097330A">
        <w:rPr>
          <w:rFonts w:ascii="Arial" w:hAnsi="Arial" w:cs="Arial"/>
          <w:lang w:val="en-CA"/>
        </w:rPr>
        <w:t xml:space="preserve"> </w:t>
      </w:r>
      <w:r w:rsidRPr="0097330A">
        <w:rPr>
          <w:rFonts w:ascii="Arial" w:hAnsi="Arial" w:cs="Arial"/>
          <w:lang w:val="en-CA"/>
        </w:rPr>
        <w:t> </w:t>
      </w:r>
      <w:r w:rsidR="006E65B9">
        <w:rPr>
          <w:rFonts w:ascii="Arial" w:hAnsi="Arial" w:cs="Arial"/>
          <w:lang w:val="en-CA"/>
        </w:rPr>
        <w:t xml:space="preserve">        </w:t>
      </w:r>
      <w:r>
        <w:rPr>
          <w:rFonts w:ascii="Arial" w:hAnsi="Arial" w:cs="Arial"/>
          <w:lang w:val="en-CA"/>
        </w:rPr>
        <w:t xml:space="preserve">Female </w:t>
      </w:r>
      <w:r w:rsidRPr="0097330A">
        <w:rPr>
          <w:rFonts w:ascii="Cambria Math" w:hAnsi="Cambria Math" w:cs="Cambria Math"/>
          <w:lang w:val="en-CA"/>
        </w:rPr>
        <w:t>▢</w:t>
      </w:r>
    </w:p>
    <w:p w14:paraId="3FEE2DCC" w14:textId="50CD5400" w:rsidR="0097330A" w:rsidRDefault="006E65B9" w:rsidP="00763FBD">
      <w:pPr>
        <w:tabs>
          <w:tab w:val="left" w:pos="4680"/>
          <w:tab w:val="left" w:pos="5400"/>
        </w:tabs>
        <w:spacing w:after="240" w:line="480" w:lineRule="auto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 xml:space="preserve">                              </w:t>
      </w:r>
      <w:r w:rsidRPr="0097330A">
        <w:rPr>
          <w:rFonts w:ascii="Arial" w:hAnsi="Arial" w:cs="Arial"/>
          <w:lang w:val="en-CA"/>
        </w:rPr>
        <w:t xml:space="preserve">Male </w:t>
      </w:r>
      <w:r w:rsidRPr="0097330A">
        <w:rPr>
          <w:rFonts w:ascii="Cambria Math" w:hAnsi="Cambria Math" w:cs="Cambria Math"/>
          <w:lang w:val="en-CA"/>
        </w:rPr>
        <w:t>▢</w:t>
      </w:r>
    </w:p>
    <w:p w14:paraId="47CD62AB" w14:textId="0FA64F5F" w:rsidR="006E65B9" w:rsidRDefault="006E65B9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 w:rsidRPr="006E65B9">
        <w:rPr>
          <w:rFonts w:ascii="Arial" w:hAnsi="Arial" w:cs="Arial"/>
          <w:b/>
          <w:lang w:val="en-CA"/>
        </w:rPr>
        <w:t>Height</w:t>
      </w:r>
      <w:r>
        <w:rPr>
          <w:rFonts w:ascii="Arial" w:hAnsi="Arial" w:cs="Arial"/>
          <w:b/>
          <w:lang w:val="en-CA"/>
        </w:rPr>
        <w:t xml:space="preserve"> (cm)</w:t>
      </w:r>
      <w:r w:rsidRPr="006E65B9">
        <w:rPr>
          <w:rFonts w:ascii="Arial" w:hAnsi="Arial" w:cs="Arial"/>
          <w:b/>
          <w:lang w:val="en-CA"/>
        </w:rPr>
        <w:t xml:space="preserve">: </w:t>
      </w:r>
      <w:r>
        <w:rPr>
          <w:rFonts w:ascii="Arial" w:hAnsi="Arial" w:cs="Arial"/>
          <w:b/>
          <w:lang w:val="en-CA"/>
        </w:rPr>
        <w:t xml:space="preserve">  _______</w:t>
      </w:r>
    </w:p>
    <w:p w14:paraId="7A3FB5F1" w14:textId="14671DD0" w:rsidR="006E65B9" w:rsidRPr="006E65B9" w:rsidRDefault="006E65B9" w:rsidP="00763FBD">
      <w:pPr>
        <w:tabs>
          <w:tab w:val="left" w:pos="4680"/>
          <w:tab w:val="left" w:pos="5400"/>
        </w:tabs>
        <w:spacing w:after="240" w:line="480" w:lineRule="auto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Weight (kg):   _______</w:t>
      </w:r>
    </w:p>
    <w:sectPr w:rsidR="006E65B9" w:rsidRPr="006E65B9" w:rsidSect="0038651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4DFE" w14:textId="77777777" w:rsidR="00D729E0" w:rsidRDefault="00D729E0">
      <w:r>
        <w:separator/>
      </w:r>
    </w:p>
  </w:endnote>
  <w:endnote w:type="continuationSeparator" w:id="0">
    <w:p w14:paraId="449D387C" w14:textId="77777777" w:rsidR="00D729E0" w:rsidRDefault="00D7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aram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tch 801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1F54" w14:textId="724EF151" w:rsidR="00EA2C52" w:rsidRPr="00CF7391" w:rsidRDefault="00FD2CF0" w:rsidP="00CF7391">
    <w:pPr>
      <w:spacing w:after="240"/>
      <w:rPr>
        <w:rFonts w:ascii="Arial" w:hAnsi="Arial" w:cs="Arial"/>
        <w:sz w:val="22"/>
        <w:szCs w:val="22"/>
        <w:lang w:val="en-CA"/>
      </w:rPr>
    </w:pPr>
    <w:r w:rsidRPr="00FD2CF0">
      <w:rPr>
        <w:rFonts w:ascii="Arial" w:hAnsi="Arial" w:cs="Arial"/>
      </w:rPr>
      <w:t>Pro00104155</w:t>
    </w:r>
    <w:r w:rsidR="00204AC8" w:rsidRPr="00204AC8">
      <w:rPr>
        <w:rFonts w:ascii="Arial" w:hAnsi="Arial" w:cs="Arial"/>
      </w:rPr>
      <w:t xml:space="preserve"> Version: </w:t>
    </w:r>
    <w:r w:rsidR="00445D5C">
      <w:rPr>
        <w:rFonts w:ascii="Arial" w:hAnsi="Arial" w:cs="Arial"/>
      </w:rPr>
      <w:t>March</w:t>
    </w:r>
    <w:r w:rsidR="004978F4">
      <w:rPr>
        <w:rFonts w:ascii="Arial" w:hAnsi="Arial" w:cs="Arial"/>
      </w:rPr>
      <w:t>.</w:t>
    </w:r>
    <w:r w:rsidR="00204AC8" w:rsidRPr="00204AC8">
      <w:rPr>
        <w:rFonts w:ascii="Arial" w:hAnsi="Arial" w:cs="Arial"/>
      </w:rPr>
      <w:t xml:space="preserve"> </w:t>
    </w:r>
    <w:r w:rsidR="00445D5C">
      <w:rPr>
        <w:rFonts w:ascii="Arial" w:hAnsi="Arial" w:cs="Arial"/>
      </w:rPr>
      <w:t>03</w:t>
    </w:r>
    <w:r w:rsidR="00204AC8" w:rsidRPr="00204AC8">
      <w:rPr>
        <w:rFonts w:ascii="Arial" w:hAnsi="Arial" w:cs="Arial"/>
      </w:rPr>
      <w:t>, 202</w:t>
    </w:r>
    <w:r w:rsidR="00E14802">
      <w:rPr>
        <w:rFonts w:ascii="Arial" w:hAnsi="Arial" w:cs="Arial"/>
      </w:rPr>
      <w:t>2</w:t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  <w:t xml:space="preserve">   </w:t>
    </w:r>
    <w:r w:rsidR="00EA2C52" w:rsidRPr="00100F7B">
      <w:rPr>
        <w:rFonts w:ascii="Arial" w:hAnsi="Arial" w:cs="Arial"/>
      </w:rPr>
      <w:t xml:space="preserve">Page </w:t>
    </w:r>
    <w:r w:rsidR="00EA2C52" w:rsidRPr="00100F7B">
      <w:rPr>
        <w:rFonts w:ascii="Arial" w:hAnsi="Arial" w:cs="Arial"/>
        <w:b/>
        <w:bCs/>
      </w:rPr>
      <w:fldChar w:fldCharType="begin"/>
    </w:r>
    <w:r w:rsidR="00EA2C52" w:rsidRPr="00100F7B">
      <w:rPr>
        <w:rFonts w:ascii="Arial" w:hAnsi="Arial" w:cs="Arial"/>
        <w:b/>
        <w:bCs/>
      </w:rPr>
      <w:instrText xml:space="preserve"> PAGE </w:instrText>
    </w:r>
    <w:r w:rsidR="00EA2C52" w:rsidRPr="00100F7B">
      <w:rPr>
        <w:rFonts w:ascii="Arial" w:hAnsi="Arial" w:cs="Arial"/>
        <w:b/>
        <w:bCs/>
      </w:rPr>
      <w:fldChar w:fldCharType="separate"/>
    </w:r>
    <w:r w:rsidR="00935B91">
      <w:rPr>
        <w:rFonts w:ascii="Arial" w:hAnsi="Arial" w:cs="Arial"/>
        <w:b/>
        <w:bCs/>
        <w:noProof/>
      </w:rPr>
      <w:t>1</w:t>
    </w:r>
    <w:r w:rsidR="00EA2C52" w:rsidRPr="00100F7B">
      <w:rPr>
        <w:rFonts w:ascii="Arial" w:hAnsi="Arial" w:cs="Arial"/>
        <w:b/>
        <w:bCs/>
      </w:rPr>
      <w:fldChar w:fldCharType="end"/>
    </w:r>
    <w:r w:rsidR="00EA2C52" w:rsidRPr="00100F7B">
      <w:rPr>
        <w:rFonts w:ascii="Arial" w:hAnsi="Arial" w:cs="Arial"/>
      </w:rPr>
      <w:t xml:space="preserve"> of </w:t>
    </w:r>
    <w:r w:rsidR="00EA2C52" w:rsidRPr="00100F7B">
      <w:rPr>
        <w:rFonts w:ascii="Arial" w:hAnsi="Arial" w:cs="Arial"/>
        <w:b/>
        <w:bCs/>
      </w:rPr>
      <w:fldChar w:fldCharType="begin"/>
    </w:r>
    <w:r w:rsidR="00EA2C52" w:rsidRPr="00100F7B">
      <w:rPr>
        <w:rFonts w:ascii="Arial" w:hAnsi="Arial" w:cs="Arial"/>
        <w:b/>
        <w:bCs/>
      </w:rPr>
      <w:instrText xml:space="preserve"> NUMPAGES  </w:instrText>
    </w:r>
    <w:r w:rsidR="00EA2C52" w:rsidRPr="00100F7B">
      <w:rPr>
        <w:rFonts w:ascii="Arial" w:hAnsi="Arial" w:cs="Arial"/>
        <w:b/>
        <w:bCs/>
      </w:rPr>
      <w:fldChar w:fldCharType="separate"/>
    </w:r>
    <w:r w:rsidR="00935B91">
      <w:rPr>
        <w:rFonts w:ascii="Arial" w:hAnsi="Arial" w:cs="Arial"/>
        <w:b/>
        <w:bCs/>
        <w:noProof/>
      </w:rPr>
      <w:t>5</w:t>
    </w:r>
    <w:r w:rsidR="00EA2C52" w:rsidRPr="00100F7B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567F" w14:textId="05DC1B37" w:rsidR="00EA2C52" w:rsidRDefault="00EA2C52">
    <w:pPr>
      <w:pStyle w:val="Footer"/>
      <w:jc w:val="center"/>
    </w:pPr>
    <w:r w:rsidRPr="00877ABE">
      <w:rPr>
        <w:rFonts w:ascii="Arial" w:hAnsi="Arial" w:cs="Arial"/>
      </w:rPr>
      <w:t xml:space="preserve">Page </w:t>
    </w:r>
    <w:r w:rsidRPr="00877ABE">
      <w:rPr>
        <w:rFonts w:ascii="Arial" w:hAnsi="Arial" w:cs="Arial"/>
        <w:b/>
        <w:bCs/>
      </w:rPr>
      <w:fldChar w:fldCharType="begin"/>
    </w:r>
    <w:r w:rsidRPr="00877ABE">
      <w:rPr>
        <w:rFonts w:ascii="Arial" w:hAnsi="Arial" w:cs="Arial"/>
        <w:b/>
        <w:bCs/>
      </w:rPr>
      <w:instrText xml:space="preserve"> PAGE </w:instrText>
    </w:r>
    <w:r w:rsidRPr="00877ABE">
      <w:rPr>
        <w:rFonts w:ascii="Arial" w:hAnsi="Arial" w:cs="Arial"/>
        <w:b/>
        <w:bCs/>
      </w:rPr>
      <w:fldChar w:fldCharType="separate"/>
    </w:r>
    <w:r w:rsidRPr="00877ABE">
      <w:rPr>
        <w:rFonts w:ascii="Arial" w:hAnsi="Arial" w:cs="Arial"/>
        <w:b/>
        <w:bCs/>
        <w:noProof/>
      </w:rPr>
      <w:t>2</w:t>
    </w:r>
    <w:r w:rsidRPr="00877ABE">
      <w:rPr>
        <w:rFonts w:ascii="Arial" w:hAnsi="Arial" w:cs="Arial"/>
        <w:b/>
        <w:bCs/>
      </w:rPr>
      <w:fldChar w:fldCharType="end"/>
    </w:r>
    <w:r w:rsidRPr="00877ABE">
      <w:rPr>
        <w:rFonts w:ascii="Arial" w:hAnsi="Arial" w:cs="Arial"/>
      </w:rPr>
      <w:t xml:space="preserve"> of </w:t>
    </w:r>
    <w:r w:rsidRPr="00877ABE">
      <w:rPr>
        <w:rFonts w:ascii="Arial" w:hAnsi="Arial" w:cs="Arial"/>
        <w:b/>
        <w:bCs/>
      </w:rPr>
      <w:fldChar w:fldCharType="begin"/>
    </w:r>
    <w:r w:rsidRPr="00877ABE">
      <w:rPr>
        <w:rFonts w:ascii="Arial" w:hAnsi="Arial" w:cs="Arial"/>
        <w:b/>
        <w:bCs/>
      </w:rPr>
      <w:instrText xml:space="preserve"> NUMPAGES  </w:instrText>
    </w:r>
    <w:r w:rsidRPr="00877ABE">
      <w:rPr>
        <w:rFonts w:ascii="Arial" w:hAnsi="Arial" w:cs="Arial"/>
        <w:b/>
        <w:bCs/>
      </w:rPr>
      <w:fldChar w:fldCharType="separate"/>
    </w:r>
    <w:r w:rsidRPr="00877ABE">
      <w:rPr>
        <w:rFonts w:ascii="Arial" w:hAnsi="Arial" w:cs="Arial"/>
        <w:b/>
        <w:bCs/>
        <w:noProof/>
      </w:rPr>
      <w:t>2</w:t>
    </w:r>
    <w:r w:rsidRPr="00877ABE">
      <w:rPr>
        <w:rFonts w:ascii="Arial" w:hAnsi="Arial" w:cs="Arial"/>
        <w:b/>
        <w:bCs/>
      </w:rPr>
      <w:fldChar w:fldCharType="end"/>
    </w:r>
  </w:p>
  <w:p w14:paraId="108A8CE9" w14:textId="77777777" w:rsidR="00EA2C52" w:rsidRDefault="00EA2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3118" w14:textId="77777777" w:rsidR="00D729E0" w:rsidRDefault="00D729E0">
      <w:r>
        <w:separator/>
      </w:r>
    </w:p>
  </w:footnote>
  <w:footnote w:type="continuationSeparator" w:id="0">
    <w:p w14:paraId="600F1719" w14:textId="77777777" w:rsidR="00D729E0" w:rsidRDefault="00D72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2856" w14:textId="20FFAA03" w:rsidR="00EA2C52" w:rsidRDefault="0057380B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0B29EF63" wp14:editId="68582033">
          <wp:simplePos x="0" y="0"/>
          <wp:positionH relativeFrom="page">
            <wp:posOffset>520700</wp:posOffset>
          </wp:positionH>
          <wp:positionV relativeFrom="paragraph">
            <wp:posOffset>-273050</wp:posOffset>
          </wp:positionV>
          <wp:extent cx="1764791" cy="728472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4791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1FD" w14:textId="509E3F38" w:rsidR="00EA2C52" w:rsidRDefault="00C52735">
    <w:pPr>
      <w:pStyle w:val="Header"/>
    </w:pPr>
    <w:r>
      <w:rPr>
        <w:noProof/>
        <w:lang w:val="en-CA" w:eastAsia="en-CA"/>
      </w:rPr>
      <w:drawing>
        <wp:inline distT="0" distB="0" distL="0" distR="0" wp14:anchorId="695EF62F" wp14:editId="22D7ECA5">
          <wp:extent cx="3543300" cy="889000"/>
          <wp:effectExtent l="0" t="0" r="0" b="6350"/>
          <wp:docPr id="1" name="Picture 1" descr="UA-RMED-PT-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A-RMED-PT-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923"/>
    <w:multiLevelType w:val="hybridMultilevel"/>
    <w:tmpl w:val="0424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45FA"/>
    <w:multiLevelType w:val="hybridMultilevel"/>
    <w:tmpl w:val="B8EE2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AF6C67"/>
    <w:multiLevelType w:val="hybridMultilevel"/>
    <w:tmpl w:val="81C255B4"/>
    <w:lvl w:ilvl="0" w:tplc="A0D6D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34547"/>
    <w:multiLevelType w:val="hybridMultilevel"/>
    <w:tmpl w:val="3B1AB884"/>
    <w:lvl w:ilvl="0" w:tplc="3D9AB83E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color w:val="auto"/>
        <w:w w:val="103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BF090E"/>
    <w:multiLevelType w:val="hybridMultilevel"/>
    <w:tmpl w:val="C8C4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sbAwMDQzNTI2sDRR0lEKTi0uzszPAykwNq4FAMPAiictAAAA"/>
  </w:docVars>
  <w:rsids>
    <w:rsidRoot w:val="00F17729"/>
    <w:rsid w:val="000019A4"/>
    <w:rsid w:val="0000229A"/>
    <w:rsid w:val="000022EF"/>
    <w:rsid w:val="00004DAC"/>
    <w:rsid w:val="000079BF"/>
    <w:rsid w:val="00011ABF"/>
    <w:rsid w:val="000156DF"/>
    <w:rsid w:val="00016614"/>
    <w:rsid w:val="00016D9C"/>
    <w:rsid w:val="000203E1"/>
    <w:rsid w:val="00023AEA"/>
    <w:rsid w:val="00024EA2"/>
    <w:rsid w:val="00025C7E"/>
    <w:rsid w:val="00026FE3"/>
    <w:rsid w:val="00034BCE"/>
    <w:rsid w:val="00035DD7"/>
    <w:rsid w:val="00036142"/>
    <w:rsid w:val="0004121B"/>
    <w:rsid w:val="000417A1"/>
    <w:rsid w:val="00041FAA"/>
    <w:rsid w:val="000475EC"/>
    <w:rsid w:val="000544D3"/>
    <w:rsid w:val="0005571B"/>
    <w:rsid w:val="00056380"/>
    <w:rsid w:val="000648FC"/>
    <w:rsid w:val="0006545D"/>
    <w:rsid w:val="0006713D"/>
    <w:rsid w:val="00074654"/>
    <w:rsid w:val="00074895"/>
    <w:rsid w:val="00076640"/>
    <w:rsid w:val="00081625"/>
    <w:rsid w:val="000833B0"/>
    <w:rsid w:val="0008766C"/>
    <w:rsid w:val="00087E39"/>
    <w:rsid w:val="00092B34"/>
    <w:rsid w:val="00094F15"/>
    <w:rsid w:val="00095E5B"/>
    <w:rsid w:val="000A13B4"/>
    <w:rsid w:val="000A1AE9"/>
    <w:rsid w:val="000A20DB"/>
    <w:rsid w:val="000A72FD"/>
    <w:rsid w:val="000B3294"/>
    <w:rsid w:val="000B569C"/>
    <w:rsid w:val="000C1364"/>
    <w:rsid w:val="000C404F"/>
    <w:rsid w:val="000C58F0"/>
    <w:rsid w:val="000C63E7"/>
    <w:rsid w:val="000C76AC"/>
    <w:rsid w:val="000D10F0"/>
    <w:rsid w:val="000D155A"/>
    <w:rsid w:val="000D21C6"/>
    <w:rsid w:val="000D3DF9"/>
    <w:rsid w:val="000D4302"/>
    <w:rsid w:val="000D4E2D"/>
    <w:rsid w:val="000F21CC"/>
    <w:rsid w:val="000F34A5"/>
    <w:rsid w:val="000F5921"/>
    <w:rsid w:val="000F6B5E"/>
    <w:rsid w:val="00100F7B"/>
    <w:rsid w:val="0010366C"/>
    <w:rsid w:val="00107835"/>
    <w:rsid w:val="001248AA"/>
    <w:rsid w:val="001251B3"/>
    <w:rsid w:val="0013009A"/>
    <w:rsid w:val="001308C7"/>
    <w:rsid w:val="0013429B"/>
    <w:rsid w:val="00136D43"/>
    <w:rsid w:val="00140000"/>
    <w:rsid w:val="00147322"/>
    <w:rsid w:val="00147905"/>
    <w:rsid w:val="00157EB5"/>
    <w:rsid w:val="00163319"/>
    <w:rsid w:val="00163561"/>
    <w:rsid w:val="00164B31"/>
    <w:rsid w:val="00166E64"/>
    <w:rsid w:val="00174187"/>
    <w:rsid w:val="001771E0"/>
    <w:rsid w:val="00177925"/>
    <w:rsid w:val="00180426"/>
    <w:rsid w:val="00180768"/>
    <w:rsid w:val="001826D6"/>
    <w:rsid w:val="00182AC8"/>
    <w:rsid w:val="0018353D"/>
    <w:rsid w:val="001842F9"/>
    <w:rsid w:val="00184A89"/>
    <w:rsid w:val="0018692C"/>
    <w:rsid w:val="00187EE2"/>
    <w:rsid w:val="00194905"/>
    <w:rsid w:val="00196475"/>
    <w:rsid w:val="001A1F78"/>
    <w:rsid w:val="001A35B3"/>
    <w:rsid w:val="001A4512"/>
    <w:rsid w:val="001A71D8"/>
    <w:rsid w:val="001B0328"/>
    <w:rsid w:val="001B2C4D"/>
    <w:rsid w:val="001B57E4"/>
    <w:rsid w:val="001B64AE"/>
    <w:rsid w:val="001C149E"/>
    <w:rsid w:val="001C24C3"/>
    <w:rsid w:val="001C39AF"/>
    <w:rsid w:val="001C4E4C"/>
    <w:rsid w:val="001C5CB7"/>
    <w:rsid w:val="001D0E04"/>
    <w:rsid w:val="001D3616"/>
    <w:rsid w:val="001E0B78"/>
    <w:rsid w:val="001E2EE3"/>
    <w:rsid w:val="001F286F"/>
    <w:rsid w:val="001F4E75"/>
    <w:rsid w:val="00202016"/>
    <w:rsid w:val="00204AC8"/>
    <w:rsid w:val="00204C9C"/>
    <w:rsid w:val="00205694"/>
    <w:rsid w:val="0020750F"/>
    <w:rsid w:val="00210452"/>
    <w:rsid w:val="00217233"/>
    <w:rsid w:val="00221A4A"/>
    <w:rsid w:val="002274EE"/>
    <w:rsid w:val="002366B9"/>
    <w:rsid w:val="00236CCA"/>
    <w:rsid w:val="002417D7"/>
    <w:rsid w:val="00243362"/>
    <w:rsid w:val="0025137F"/>
    <w:rsid w:val="00252346"/>
    <w:rsid w:val="00252CA0"/>
    <w:rsid w:val="00255425"/>
    <w:rsid w:val="00265F0E"/>
    <w:rsid w:val="00266550"/>
    <w:rsid w:val="00270AE4"/>
    <w:rsid w:val="00273E5D"/>
    <w:rsid w:val="0027429F"/>
    <w:rsid w:val="002749D8"/>
    <w:rsid w:val="002757A9"/>
    <w:rsid w:val="00276E5A"/>
    <w:rsid w:val="002825EA"/>
    <w:rsid w:val="0028599E"/>
    <w:rsid w:val="00287D98"/>
    <w:rsid w:val="002916FB"/>
    <w:rsid w:val="002A5330"/>
    <w:rsid w:val="002A641D"/>
    <w:rsid w:val="002B0E23"/>
    <w:rsid w:val="002B63B9"/>
    <w:rsid w:val="002B7886"/>
    <w:rsid w:val="002C0688"/>
    <w:rsid w:val="002C0932"/>
    <w:rsid w:val="002C0A56"/>
    <w:rsid w:val="002D1D77"/>
    <w:rsid w:val="002D34CA"/>
    <w:rsid w:val="002D3567"/>
    <w:rsid w:val="002D4AB7"/>
    <w:rsid w:val="002D5EC8"/>
    <w:rsid w:val="002D634E"/>
    <w:rsid w:val="002D7B44"/>
    <w:rsid w:val="002E40CA"/>
    <w:rsid w:val="002E614C"/>
    <w:rsid w:val="002F441B"/>
    <w:rsid w:val="002F4682"/>
    <w:rsid w:val="002F482F"/>
    <w:rsid w:val="002F74A6"/>
    <w:rsid w:val="002F7719"/>
    <w:rsid w:val="00303330"/>
    <w:rsid w:val="003151D8"/>
    <w:rsid w:val="00315543"/>
    <w:rsid w:val="00316A10"/>
    <w:rsid w:val="00321A50"/>
    <w:rsid w:val="00335767"/>
    <w:rsid w:val="003374B6"/>
    <w:rsid w:val="003377D2"/>
    <w:rsid w:val="0034178A"/>
    <w:rsid w:val="00343D74"/>
    <w:rsid w:val="003447B5"/>
    <w:rsid w:val="00353FE1"/>
    <w:rsid w:val="00356BDB"/>
    <w:rsid w:val="00364A83"/>
    <w:rsid w:val="00365D0B"/>
    <w:rsid w:val="00366489"/>
    <w:rsid w:val="00367C93"/>
    <w:rsid w:val="003737F1"/>
    <w:rsid w:val="003776B4"/>
    <w:rsid w:val="00385686"/>
    <w:rsid w:val="00386510"/>
    <w:rsid w:val="00387F20"/>
    <w:rsid w:val="00391C8A"/>
    <w:rsid w:val="00394E4D"/>
    <w:rsid w:val="00396AFA"/>
    <w:rsid w:val="003A1279"/>
    <w:rsid w:val="003B02A5"/>
    <w:rsid w:val="003C0C8E"/>
    <w:rsid w:val="003C0F68"/>
    <w:rsid w:val="003C1687"/>
    <w:rsid w:val="003C21F5"/>
    <w:rsid w:val="003C2527"/>
    <w:rsid w:val="003C29E5"/>
    <w:rsid w:val="003D0AD0"/>
    <w:rsid w:val="003D35CC"/>
    <w:rsid w:val="003E3D8C"/>
    <w:rsid w:val="003E416A"/>
    <w:rsid w:val="003F3F13"/>
    <w:rsid w:val="003F6E0C"/>
    <w:rsid w:val="00400F2F"/>
    <w:rsid w:val="004027D6"/>
    <w:rsid w:val="004028F9"/>
    <w:rsid w:val="00404732"/>
    <w:rsid w:val="00406110"/>
    <w:rsid w:val="00416598"/>
    <w:rsid w:val="004323D4"/>
    <w:rsid w:val="0043450E"/>
    <w:rsid w:val="004403AD"/>
    <w:rsid w:val="00442B6D"/>
    <w:rsid w:val="00445D5C"/>
    <w:rsid w:val="00445DB4"/>
    <w:rsid w:val="0044743A"/>
    <w:rsid w:val="004502CC"/>
    <w:rsid w:val="0045234D"/>
    <w:rsid w:val="00452930"/>
    <w:rsid w:val="00452D98"/>
    <w:rsid w:val="004539BC"/>
    <w:rsid w:val="00454A64"/>
    <w:rsid w:val="00461868"/>
    <w:rsid w:val="0046716E"/>
    <w:rsid w:val="00467BBD"/>
    <w:rsid w:val="00467E71"/>
    <w:rsid w:val="00472641"/>
    <w:rsid w:val="00474C5B"/>
    <w:rsid w:val="004752E7"/>
    <w:rsid w:val="00475A5E"/>
    <w:rsid w:val="0048156A"/>
    <w:rsid w:val="00481C49"/>
    <w:rsid w:val="004844D5"/>
    <w:rsid w:val="00490A9E"/>
    <w:rsid w:val="00492224"/>
    <w:rsid w:val="004925C4"/>
    <w:rsid w:val="004978F4"/>
    <w:rsid w:val="004979A7"/>
    <w:rsid w:val="004A2FCE"/>
    <w:rsid w:val="004A47C5"/>
    <w:rsid w:val="004A5990"/>
    <w:rsid w:val="004B3D1A"/>
    <w:rsid w:val="004B3E44"/>
    <w:rsid w:val="004B52A1"/>
    <w:rsid w:val="004B57F2"/>
    <w:rsid w:val="004D24B4"/>
    <w:rsid w:val="004D3A26"/>
    <w:rsid w:val="004D5E8B"/>
    <w:rsid w:val="004D79F6"/>
    <w:rsid w:val="004E0AC2"/>
    <w:rsid w:val="004E3714"/>
    <w:rsid w:val="004F54CC"/>
    <w:rsid w:val="00501228"/>
    <w:rsid w:val="005076E0"/>
    <w:rsid w:val="005128B0"/>
    <w:rsid w:val="00521172"/>
    <w:rsid w:val="0053086E"/>
    <w:rsid w:val="0053324E"/>
    <w:rsid w:val="00534528"/>
    <w:rsid w:val="005366C1"/>
    <w:rsid w:val="00546D34"/>
    <w:rsid w:val="00560407"/>
    <w:rsid w:val="00560D3E"/>
    <w:rsid w:val="005617E9"/>
    <w:rsid w:val="00564DE6"/>
    <w:rsid w:val="0056602C"/>
    <w:rsid w:val="00567E6F"/>
    <w:rsid w:val="0057380B"/>
    <w:rsid w:val="00573C2B"/>
    <w:rsid w:val="00574BCC"/>
    <w:rsid w:val="00576854"/>
    <w:rsid w:val="00577D30"/>
    <w:rsid w:val="0058278D"/>
    <w:rsid w:val="00582E9D"/>
    <w:rsid w:val="00586122"/>
    <w:rsid w:val="005864D5"/>
    <w:rsid w:val="005944D5"/>
    <w:rsid w:val="005A47F9"/>
    <w:rsid w:val="005A62F2"/>
    <w:rsid w:val="005B0CFF"/>
    <w:rsid w:val="005C2053"/>
    <w:rsid w:val="005C50A6"/>
    <w:rsid w:val="005C7638"/>
    <w:rsid w:val="005D154F"/>
    <w:rsid w:val="005D2AEC"/>
    <w:rsid w:val="005D3A84"/>
    <w:rsid w:val="005D40AD"/>
    <w:rsid w:val="005D7712"/>
    <w:rsid w:val="005D78B4"/>
    <w:rsid w:val="005E3B8E"/>
    <w:rsid w:val="005E4483"/>
    <w:rsid w:val="005E6C59"/>
    <w:rsid w:val="005E78FB"/>
    <w:rsid w:val="005E7A66"/>
    <w:rsid w:val="005E7C8D"/>
    <w:rsid w:val="005F3318"/>
    <w:rsid w:val="00612703"/>
    <w:rsid w:val="00615072"/>
    <w:rsid w:val="00624415"/>
    <w:rsid w:val="00625F8B"/>
    <w:rsid w:val="00626CB7"/>
    <w:rsid w:val="006270EE"/>
    <w:rsid w:val="0063019F"/>
    <w:rsid w:val="0063119D"/>
    <w:rsid w:val="006319E6"/>
    <w:rsid w:val="006321AB"/>
    <w:rsid w:val="00632A96"/>
    <w:rsid w:val="0063358A"/>
    <w:rsid w:val="006339B0"/>
    <w:rsid w:val="0063526B"/>
    <w:rsid w:val="00635B25"/>
    <w:rsid w:val="0063781A"/>
    <w:rsid w:val="00643B2B"/>
    <w:rsid w:val="00645BAE"/>
    <w:rsid w:val="0064689E"/>
    <w:rsid w:val="006468A6"/>
    <w:rsid w:val="00652A23"/>
    <w:rsid w:val="0066219D"/>
    <w:rsid w:val="0066516B"/>
    <w:rsid w:val="00666AB5"/>
    <w:rsid w:val="0067039A"/>
    <w:rsid w:val="00672CD9"/>
    <w:rsid w:val="00674D3A"/>
    <w:rsid w:val="00681FFC"/>
    <w:rsid w:val="00682583"/>
    <w:rsid w:val="0068353D"/>
    <w:rsid w:val="00687325"/>
    <w:rsid w:val="00687AAA"/>
    <w:rsid w:val="00691033"/>
    <w:rsid w:val="006916A3"/>
    <w:rsid w:val="00692668"/>
    <w:rsid w:val="00695F32"/>
    <w:rsid w:val="00696649"/>
    <w:rsid w:val="006A1D18"/>
    <w:rsid w:val="006A3338"/>
    <w:rsid w:val="006A75FE"/>
    <w:rsid w:val="006B5CE4"/>
    <w:rsid w:val="006D065B"/>
    <w:rsid w:val="006D2DDA"/>
    <w:rsid w:val="006D7631"/>
    <w:rsid w:val="006E65B9"/>
    <w:rsid w:val="006F1830"/>
    <w:rsid w:val="006F21F3"/>
    <w:rsid w:val="006F3148"/>
    <w:rsid w:val="006F3E56"/>
    <w:rsid w:val="006F75FD"/>
    <w:rsid w:val="00703003"/>
    <w:rsid w:val="0070481B"/>
    <w:rsid w:val="0070776A"/>
    <w:rsid w:val="00710240"/>
    <w:rsid w:val="0071272A"/>
    <w:rsid w:val="00712AD0"/>
    <w:rsid w:val="00715D52"/>
    <w:rsid w:val="00720032"/>
    <w:rsid w:val="00722224"/>
    <w:rsid w:val="00733C25"/>
    <w:rsid w:val="00757C08"/>
    <w:rsid w:val="00763FBD"/>
    <w:rsid w:val="007643D8"/>
    <w:rsid w:val="007749A4"/>
    <w:rsid w:val="007802BE"/>
    <w:rsid w:val="007900C8"/>
    <w:rsid w:val="0079249A"/>
    <w:rsid w:val="007A6D8A"/>
    <w:rsid w:val="007B183C"/>
    <w:rsid w:val="007B282C"/>
    <w:rsid w:val="007B353D"/>
    <w:rsid w:val="007B42E8"/>
    <w:rsid w:val="007B521C"/>
    <w:rsid w:val="007B6979"/>
    <w:rsid w:val="007B6ACD"/>
    <w:rsid w:val="007C4A4D"/>
    <w:rsid w:val="007C5682"/>
    <w:rsid w:val="007C7143"/>
    <w:rsid w:val="007D29AE"/>
    <w:rsid w:val="007E0CA4"/>
    <w:rsid w:val="007F7D29"/>
    <w:rsid w:val="0080098B"/>
    <w:rsid w:val="00802C62"/>
    <w:rsid w:val="00803E34"/>
    <w:rsid w:val="008111CA"/>
    <w:rsid w:val="008124EA"/>
    <w:rsid w:val="008132A5"/>
    <w:rsid w:val="0082049C"/>
    <w:rsid w:val="0082098E"/>
    <w:rsid w:val="00821FD9"/>
    <w:rsid w:val="00822D36"/>
    <w:rsid w:val="0082373C"/>
    <w:rsid w:val="008278B0"/>
    <w:rsid w:val="00833123"/>
    <w:rsid w:val="00833421"/>
    <w:rsid w:val="008372FE"/>
    <w:rsid w:val="00846F0C"/>
    <w:rsid w:val="0084726C"/>
    <w:rsid w:val="00852AA9"/>
    <w:rsid w:val="008566E7"/>
    <w:rsid w:val="00856B70"/>
    <w:rsid w:val="008614D9"/>
    <w:rsid w:val="008640F3"/>
    <w:rsid w:val="008675B9"/>
    <w:rsid w:val="00870C84"/>
    <w:rsid w:val="008755D2"/>
    <w:rsid w:val="00876A22"/>
    <w:rsid w:val="00877ABE"/>
    <w:rsid w:val="00877CAE"/>
    <w:rsid w:val="00890003"/>
    <w:rsid w:val="00891C8F"/>
    <w:rsid w:val="0089256F"/>
    <w:rsid w:val="00895B9D"/>
    <w:rsid w:val="00897855"/>
    <w:rsid w:val="008A5774"/>
    <w:rsid w:val="008A7BA4"/>
    <w:rsid w:val="008B1D2E"/>
    <w:rsid w:val="008B224E"/>
    <w:rsid w:val="008B72CC"/>
    <w:rsid w:val="008C0A9E"/>
    <w:rsid w:val="008C0DCC"/>
    <w:rsid w:val="008C3CFA"/>
    <w:rsid w:val="008C45B8"/>
    <w:rsid w:val="008C5837"/>
    <w:rsid w:val="008C6DD8"/>
    <w:rsid w:val="008D4D21"/>
    <w:rsid w:val="008D5B59"/>
    <w:rsid w:val="008E01BD"/>
    <w:rsid w:val="008F300F"/>
    <w:rsid w:val="008F32F3"/>
    <w:rsid w:val="008F55AF"/>
    <w:rsid w:val="008F5A75"/>
    <w:rsid w:val="00902079"/>
    <w:rsid w:val="0090588F"/>
    <w:rsid w:val="0090701E"/>
    <w:rsid w:val="00911F54"/>
    <w:rsid w:val="009175CD"/>
    <w:rsid w:val="00920484"/>
    <w:rsid w:val="00920B51"/>
    <w:rsid w:val="00921F9B"/>
    <w:rsid w:val="00931D69"/>
    <w:rsid w:val="00931DBB"/>
    <w:rsid w:val="00935B91"/>
    <w:rsid w:val="00941213"/>
    <w:rsid w:val="009476F6"/>
    <w:rsid w:val="00950CD4"/>
    <w:rsid w:val="009558C0"/>
    <w:rsid w:val="009558D8"/>
    <w:rsid w:val="00963D0B"/>
    <w:rsid w:val="009669D6"/>
    <w:rsid w:val="0097330A"/>
    <w:rsid w:val="00976B83"/>
    <w:rsid w:val="00977D9D"/>
    <w:rsid w:val="00980EF3"/>
    <w:rsid w:val="00982CFE"/>
    <w:rsid w:val="009848DC"/>
    <w:rsid w:val="00985D37"/>
    <w:rsid w:val="009973C7"/>
    <w:rsid w:val="009B0C26"/>
    <w:rsid w:val="009B306F"/>
    <w:rsid w:val="009C2909"/>
    <w:rsid w:val="009C308D"/>
    <w:rsid w:val="009C42A8"/>
    <w:rsid w:val="009C45F5"/>
    <w:rsid w:val="009C73FD"/>
    <w:rsid w:val="009D0060"/>
    <w:rsid w:val="009D074B"/>
    <w:rsid w:val="009D1402"/>
    <w:rsid w:val="009D5974"/>
    <w:rsid w:val="009D6DBB"/>
    <w:rsid w:val="009D7C04"/>
    <w:rsid w:val="009E36D3"/>
    <w:rsid w:val="009E4C9A"/>
    <w:rsid w:val="009F2D70"/>
    <w:rsid w:val="009F7022"/>
    <w:rsid w:val="00A02FF2"/>
    <w:rsid w:val="00A03342"/>
    <w:rsid w:val="00A0648A"/>
    <w:rsid w:val="00A07CD1"/>
    <w:rsid w:val="00A14DFA"/>
    <w:rsid w:val="00A173E2"/>
    <w:rsid w:val="00A17C51"/>
    <w:rsid w:val="00A20DA2"/>
    <w:rsid w:val="00A23BCA"/>
    <w:rsid w:val="00A356D0"/>
    <w:rsid w:val="00A368D9"/>
    <w:rsid w:val="00A37909"/>
    <w:rsid w:val="00A43A6E"/>
    <w:rsid w:val="00A46E8F"/>
    <w:rsid w:val="00A504D4"/>
    <w:rsid w:val="00A52906"/>
    <w:rsid w:val="00A54F0E"/>
    <w:rsid w:val="00A63375"/>
    <w:rsid w:val="00A71079"/>
    <w:rsid w:val="00A74350"/>
    <w:rsid w:val="00A756B6"/>
    <w:rsid w:val="00A75F92"/>
    <w:rsid w:val="00A85A91"/>
    <w:rsid w:val="00A85E2E"/>
    <w:rsid w:val="00A949D8"/>
    <w:rsid w:val="00A9621F"/>
    <w:rsid w:val="00AA3A2F"/>
    <w:rsid w:val="00AA3E1B"/>
    <w:rsid w:val="00AA4DDD"/>
    <w:rsid w:val="00AA6564"/>
    <w:rsid w:val="00AA7445"/>
    <w:rsid w:val="00AB0D35"/>
    <w:rsid w:val="00AB5FD8"/>
    <w:rsid w:val="00AB6644"/>
    <w:rsid w:val="00AC4681"/>
    <w:rsid w:val="00AD189A"/>
    <w:rsid w:val="00AD293F"/>
    <w:rsid w:val="00AE20FE"/>
    <w:rsid w:val="00AE7C06"/>
    <w:rsid w:val="00AF50EC"/>
    <w:rsid w:val="00B006A1"/>
    <w:rsid w:val="00B02332"/>
    <w:rsid w:val="00B02450"/>
    <w:rsid w:val="00B035B0"/>
    <w:rsid w:val="00B0443B"/>
    <w:rsid w:val="00B0637B"/>
    <w:rsid w:val="00B113B6"/>
    <w:rsid w:val="00B130B1"/>
    <w:rsid w:val="00B13508"/>
    <w:rsid w:val="00B14961"/>
    <w:rsid w:val="00B16276"/>
    <w:rsid w:val="00B201E0"/>
    <w:rsid w:val="00B2677F"/>
    <w:rsid w:val="00B30959"/>
    <w:rsid w:val="00B36652"/>
    <w:rsid w:val="00B400CD"/>
    <w:rsid w:val="00B41893"/>
    <w:rsid w:val="00B43C2B"/>
    <w:rsid w:val="00B44045"/>
    <w:rsid w:val="00B472E4"/>
    <w:rsid w:val="00B478E7"/>
    <w:rsid w:val="00B51DE8"/>
    <w:rsid w:val="00B522D0"/>
    <w:rsid w:val="00B6023C"/>
    <w:rsid w:val="00B649CA"/>
    <w:rsid w:val="00B651FB"/>
    <w:rsid w:val="00B655CF"/>
    <w:rsid w:val="00B67B0E"/>
    <w:rsid w:val="00B727C7"/>
    <w:rsid w:val="00B728DA"/>
    <w:rsid w:val="00B75F84"/>
    <w:rsid w:val="00B7614A"/>
    <w:rsid w:val="00B776AF"/>
    <w:rsid w:val="00B81087"/>
    <w:rsid w:val="00B845C3"/>
    <w:rsid w:val="00B859AA"/>
    <w:rsid w:val="00B87E3A"/>
    <w:rsid w:val="00B90250"/>
    <w:rsid w:val="00B95F2F"/>
    <w:rsid w:val="00B960DF"/>
    <w:rsid w:val="00BA4B92"/>
    <w:rsid w:val="00BA5261"/>
    <w:rsid w:val="00BA5821"/>
    <w:rsid w:val="00BB1C1A"/>
    <w:rsid w:val="00BB376C"/>
    <w:rsid w:val="00BB3DF1"/>
    <w:rsid w:val="00BB5F76"/>
    <w:rsid w:val="00BC06BC"/>
    <w:rsid w:val="00BC1D77"/>
    <w:rsid w:val="00BC2CF9"/>
    <w:rsid w:val="00BC42B5"/>
    <w:rsid w:val="00BC6056"/>
    <w:rsid w:val="00BD0396"/>
    <w:rsid w:val="00BD253C"/>
    <w:rsid w:val="00BD5CAD"/>
    <w:rsid w:val="00BE5B7A"/>
    <w:rsid w:val="00BE68D3"/>
    <w:rsid w:val="00BF1976"/>
    <w:rsid w:val="00BF4FA7"/>
    <w:rsid w:val="00C00463"/>
    <w:rsid w:val="00C03694"/>
    <w:rsid w:val="00C06468"/>
    <w:rsid w:val="00C135C3"/>
    <w:rsid w:val="00C14780"/>
    <w:rsid w:val="00C173A4"/>
    <w:rsid w:val="00C236DF"/>
    <w:rsid w:val="00C241ED"/>
    <w:rsid w:val="00C3346A"/>
    <w:rsid w:val="00C412FB"/>
    <w:rsid w:val="00C45510"/>
    <w:rsid w:val="00C46972"/>
    <w:rsid w:val="00C518E4"/>
    <w:rsid w:val="00C52735"/>
    <w:rsid w:val="00C55E8C"/>
    <w:rsid w:val="00C55EEA"/>
    <w:rsid w:val="00C62CBC"/>
    <w:rsid w:val="00C645BD"/>
    <w:rsid w:val="00C73333"/>
    <w:rsid w:val="00C835CE"/>
    <w:rsid w:val="00C8662C"/>
    <w:rsid w:val="00C878E7"/>
    <w:rsid w:val="00C93208"/>
    <w:rsid w:val="00C96AB5"/>
    <w:rsid w:val="00CB2E8F"/>
    <w:rsid w:val="00CC25E3"/>
    <w:rsid w:val="00CC2C25"/>
    <w:rsid w:val="00CC30DC"/>
    <w:rsid w:val="00CC4713"/>
    <w:rsid w:val="00CD1423"/>
    <w:rsid w:val="00CD4E4B"/>
    <w:rsid w:val="00CD609F"/>
    <w:rsid w:val="00CD7B05"/>
    <w:rsid w:val="00CD7DE0"/>
    <w:rsid w:val="00CE53DE"/>
    <w:rsid w:val="00CE6C39"/>
    <w:rsid w:val="00CF3961"/>
    <w:rsid w:val="00CF6077"/>
    <w:rsid w:val="00CF6D46"/>
    <w:rsid w:val="00CF7391"/>
    <w:rsid w:val="00D00E9C"/>
    <w:rsid w:val="00D0101D"/>
    <w:rsid w:val="00D021B5"/>
    <w:rsid w:val="00D112CA"/>
    <w:rsid w:val="00D125B6"/>
    <w:rsid w:val="00D17096"/>
    <w:rsid w:val="00D204F5"/>
    <w:rsid w:val="00D21DF0"/>
    <w:rsid w:val="00D24FB9"/>
    <w:rsid w:val="00D2511D"/>
    <w:rsid w:val="00D362E1"/>
    <w:rsid w:val="00D42C4D"/>
    <w:rsid w:val="00D729E0"/>
    <w:rsid w:val="00D72ADC"/>
    <w:rsid w:val="00D731E2"/>
    <w:rsid w:val="00D74072"/>
    <w:rsid w:val="00D77E58"/>
    <w:rsid w:val="00D85751"/>
    <w:rsid w:val="00DA101F"/>
    <w:rsid w:val="00DA1037"/>
    <w:rsid w:val="00DA2394"/>
    <w:rsid w:val="00DA5738"/>
    <w:rsid w:val="00DB6EBF"/>
    <w:rsid w:val="00DC34F9"/>
    <w:rsid w:val="00DD2D26"/>
    <w:rsid w:val="00DD3C0E"/>
    <w:rsid w:val="00DD5194"/>
    <w:rsid w:val="00DE2BE1"/>
    <w:rsid w:val="00DE6C88"/>
    <w:rsid w:val="00DF0481"/>
    <w:rsid w:val="00DF79C3"/>
    <w:rsid w:val="00E00593"/>
    <w:rsid w:val="00E005E8"/>
    <w:rsid w:val="00E02C71"/>
    <w:rsid w:val="00E05A72"/>
    <w:rsid w:val="00E10811"/>
    <w:rsid w:val="00E10969"/>
    <w:rsid w:val="00E136E1"/>
    <w:rsid w:val="00E14802"/>
    <w:rsid w:val="00E16E75"/>
    <w:rsid w:val="00E23911"/>
    <w:rsid w:val="00E23FE2"/>
    <w:rsid w:val="00E24F87"/>
    <w:rsid w:val="00E25B10"/>
    <w:rsid w:val="00E25E28"/>
    <w:rsid w:val="00E312B2"/>
    <w:rsid w:val="00E3391B"/>
    <w:rsid w:val="00E339FE"/>
    <w:rsid w:val="00E33BCE"/>
    <w:rsid w:val="00E33DD3"/>
    <w:rsid w:val="00E347E2"/>
    <w:rsid w:val="00E35C2F"/>
    <w:rsid w:val="00E35DD7"/>
    <w:rsid w:val="00E37AD7"/>
    <w:rsid w:val="00E41C25"/>
    <w:rsid w:val="00E439DD"/>
    <w:rsid w:val="00E476CC"/>
    <w:rsid w:val="00E50502"/>
    <w:rsid w:val="00E56B5D"/>
    <w:rsid w:val="00E56EBC"/>
    <w:rsid w:val="00E574A6"/>
    <w:rsid w:val="00E60C64"/>
    <w:rsid w:val="00E669E1"/>
    <w:rsid w:val="00E719CD"/>
    <w:rsid w:val="00E72F47"/>
    <w:rsid w:val="00E75F1A"/>
    <w:rsid w:val="00E80B91"/>
    <w:rsid w:val="00E81A87"/>
    <w:rsid w:val="00E844E6"/>
    <w:rsid w:val="00E8572F"/>
    <w:rsid w:val="00E9368B"/>
    <w:rsid w:val="00E94E43"/>
    <w:rsid w:val="00E977A0"/>
    <w:rsid w:val="00EA2C52"/>
    <w:rsid w:val="00EA7299"/>
    <w:rsid w:val="00EB1A54"/>
    <w:rsid w:val="00EB5484"/>
    <w:rsid w:val="00EB58C9"/>
    <w:rsid w:val="00EB5FFA"/>
    <w:rsid w:val="00EB764E"/>
    <w:rsid w:val="00EC440E"/>
    <w:rsid w:val="00EC46F8"/>
    <w:rsid w:val="00ED0385"/>
    <w:rsid w:val="00EE294B"/>
    <w:rsid w:val="00EE2B47"/>
    <w:rsid w:val="00EE6016"/>
    <w:rsid w:val="00EE6716"/>
    <w:rsid w:val="00EE6B09"/>
    <w:rsid w:val="00EF01FA"/>
    <w:rsid w:val="00EF0EF6"/>
    <w:rsid w:val="00EF4940"/>
    <w:rsid w:val="00EF6354"/>
    <w:rsid w:val="00EF6610"/>
    <w:rsid w:val="00EF6682"/>
    <w:rsid w:val="00EF7CBA"/>
    <w:rsid w:val="00F0301F"/>
    <w:rsid w:val="00F10F83"/>
    <w:rsid w:val="00F12B56"/>
    <w:rsid w:val="00F17729"/>
    <w:rsid w:val="00F20855"/>
    <w:rsid w:val="00F330FB"/>
    <w:rsid w:val="00F36178"/>
    <w:rsid w:val="00F37C9B"/>
    <w:rsid w:val="00F50621"/>
    <w:rsid w:val="00F52B23"/>
    <w:rsid w:val="00F53934"/>
    <w:rsid w:val="00F55844"/>
    <w:rsid w:val="00F56867"/>
    <w:rsid w:val="00F735F3"/>
    <w:rsid w:val="00F75FA4"/>
    <w:rsid w:val="00F77E85"/>
    <w:rsid w:val="00F8241D"/>
    <w:rsid w:val="00F82FA2"/>
    <w:rsid w:val="00F84A7B"/>
    <w:rsid w:val="00F870BD"/>
    <w:rsid w:val="00F874E0"/>
    <w:rsid w:val="00F93DC9"/>
    <w:rsid w:val="00F96ABB"/>
    <w:rsid w:val="00FA2477"/>
    <w:rsid w:val="00FB580B"/>
    <w:rsid w:val="00FD0EAF"/>
    <w:rsid w:val="00FD1C27"/>
    <w:rsid w:val="00FD2CF0"/>
    <w:rsid w:val="00FD3600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1F1228"/>
  <w15:docId w15:val="{06F35F5B-B773-42D9-84EA-9D054CA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17729"/>
    <w:pPr>
      <w:keepNext/>
      <w:ind w:left="2160" w:hanging="2160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F17729"/>
    <w:pPr>
      <w:keepNext/>
      <w:outlineLvl w:val="1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43C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C29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9E5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rsid w:val="00B02332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108"/>
      <w:szCs w:val="20"/>
    </w:rPr>
  </w:style>
  <w:style w:type="paragraph" w:customStyle="1" w:styleId="FaxText1">
    <w:name w:val="Fax Text1"/>
    <w:rsid w:val="00B02332"/>
    <w:pPr>
      <w:tabs>
        <w:tab w:val="left" w:pos="980"/>
      </w:tabs>
      <w:spacing w:line="300" w:lineRule="atLeast"/>
      <w:jc w:val="center"/>
    </w:pPr>
    <w:rPr>
      <w:rFonts w:ascii="AGaramond" w:hAnsi="AGaramond"/>
      <w:color w:val="000000"/>
      <w:lang w:val="en-US" w:eastAsia="en-US"/>
    </w:rPr>
  </w:style>
  <w:style w:type="paragraph" w:styleId="BodyText3">
    <w:name w:val="Body Text 3"/>
    <w:basedOn w:val="Normal"/>
    <w:rsid w:val="00B02332"/>
    <w:pPr>
      <w:jc w:val="center"/>
    </w:pPr>
    <w:rPr>
      <w:rFonts w:ascii="Helvetica" w:hAnsi="Helvetica"/>
      <w:b/>
      <w:color w:val="FFFFFF"/>
      <w:sz w:val="14"/>
      <w:szCs w:val="20"/>
    </w:rPr>
  </w:style>
  <w:style w:type="character" w:customStyle="1" w:styleId="Heading1Char">
    <w:name w:val="Heading 1 Char"/>
    <w:link w:val="Heading1"/>
    <w:rsid w:val="00F17729"/>
    <w:rPr>
      <w:b/>
      <w:u w:val="single"/>
      <w:lang w:val="en-US" w:eastAsia="en-US"/>
    </w:rPr>
  </w:style>
  <w:style w:type="character" w:customStyle="1" w:styleId="Heading2Char">
    <w:name w:val="Heading 2 Char"/>
    <w:link w:val="Heading2"/>
    <w:rsid w:val="00F17729"/>
    <w:rPr>
      <w:b/>
      <w:sz w:val="24"/>
      <w:u w:val="single"/>
      <w:lang w:val="en-US" w:eastAsia="en-US"/>
    </w:rPr>
  </w:style>
  <w:style w:type="paragraph" w:styleId="Title">
    <w:name w:val="Title"/>
    <w:basedOn w:val="Normal"/>
    <w:link w:val="TitleChar"/>
    <w:qFormat/>
    <w:rsid w:val="00F17729"/>
    <w:pPr>
      <w:jc w:val="center"/>
    </w:pPr>
    <w:rPr>
      <w:b/>
      <w:szCs w:val="20"/>
      <w:u w:val="single"/>
    </w:rPr>
  </w:style>
  <w:style w:type="character" w:customStyle="1" w:styleId="TitleChar">
    <w:name w:val="Title Char"/>
    <w:link w:val="Title"/>
    <w:rsid w:val="00F17729"/>
    <w:rPr>
      <w:b/>
      <w:sz w:val="24"/>
      <w:u w:val="single"/>
      <w:lang w:val="en-US" w:eastAsia="en-US"/>
    </w:rPr>
  </w:style>
  <w:style w:type="paragraph" w:styleId="EndnoteText">
    <w:name w:val="endnote text"/>
    <w:basedOn w:val="Normal"/>
    <w:link w:val="EndnoteTextChar"/>
    <w:rsid w:val="00F1772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customStyle="1" w:styleId="EndnoteTextChar">
    <w:name w:val="Endnote Text Char"/>
    <w:link w:val="EndnoteText"/>
    <w:rsid w:val="00F17729"/>
    <w:rPr>
      <w:rFonts w:ascii="Courier New" w:hAnsi="Courier New"/>
      <w:sz w:val="24"/>
      <w:lang w:val="en-US" w:eastAsia="en-US"/>
    </w:rPr>
  </w:style>
  <w:style w:type="paragraph" w:styleId="BodyText2">
    <w:name w:val="Body Text 2"/>
    <w:basedOn w:val="Normal"/>
    <w:link w:val="BodyText2Char"/>
    <w:rsid w:val="00F17729"/>
    <w:rPr>
      <w:rFonts w:ascii="Arial" w:hAnsi="Arial"/>
      <w:b/>
      <w:szCs w:val="20"/>
    </w:rPr>
  </w:style>
  <w:style w:type="character" w:customStyle="1" w:styleId="BodyText2Char">
    <w:name w:val="Body Text 2 Char"/>
    <w:link w:val="BodyText2"/>
    <w:rsid w:val="00F17729"/>
    <w:rPr>
      <w:rFonts w:ascii="Arial" w:hAnsi="Arial"/>
      <w:b/>
      <w:sz w:val="24"/>
      <w:lang w:val="en-US" w:eastAsia="en-US"/>
    </w:rPr>
  </w:style>
  <w:style w:type="paragraph" w:styleId="BodyText">
    <w:name w:val="Body Text"/>
    <w:basedOn w:val="Normal"/>
    <w:link w:val="BodyTextChar"/>
    <w:rsid w:val="00F17729"/>
    <w:rPr>
      <w:szCs w:val="20"/>
    </w:rPr>
  </w:style>
  <w:style w:type="character" w:customStyle="1" w:styleId="BodyTextChar">
    <w:name w:val="Body Text Char"/>
    <w:link w:val="BodyText"/>
    <w:rsid w:val="00F17729"/>
    <w:rPr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17729"/>
    <w:pPr>
      <w:tabs>
        <w:tab w:val="left" w:pos="-1080"/>
        <w:tab w:val="left" w:pos="-720"/>
        <w:tab w:val="left" w:pos="450"/>
        <w:tab w:val="left" w:pos="81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810" w:hanging="810"/>
      <w:jc w:val="both"/>
    </w:pPr>
    <w:rPr>
      <w:rFonts w:ascii="Dutch 801" w:hAnsi="Dutch 801"/>
      <w:szCs w:val="20"/>
    </w:rPr>
  </w:style>
  <w:style w:type="character" w:customStyle="1" w:styleId="BodyTextIndentChar">
    <w:name w:val="Body Text Indent Char"/>
    <w:link w:val="BodyTextIndent"/>
    <w:rsid w:val="00F17729"/>
    <w:rPr>
      <w:rFonts w:ascii="Dutch 801" w:hAnsi="Dutch 801"/>
      <w:sz w:val="24"/>
      <w:lang w:val="en-US" w:eastAsia="en-US"/>
    </w:rPr>
  </w:style>
  <w:style w:type="paragraph" w:customStyle="1" w:styleId="consenttext">
    <w:name w:val="consent text"/>
    <w:basedOn w:val="Normal"/>
    <w:rsid w:val="00F17729"/>
    <w:pPr>
      <w:tabs>
        <w:tab w:val="left" w:pos="5040"/>
      </w:tabs>
    </w:pPr>
    <w:rPr>
      <w:rFonts w:ascii="Arial" w:hAnsi="Arial"/>
      <w:sz w:val="22"/>
      <w:szCs w:val="20"/>
      <w:lang w:val="en-CA"/>
    </w:rPr>
  </w:style>
  <w:style w:type="character" w:customStyle="1" w:styleId="FooterChar">
    <w:name w:val="Footer Char"/>
    <w:link w:val="Footer"/>
    <w:uiPriority w:val="99"/>
    <w:rsid w:val="00100F7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97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776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6B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6B4"/>
    <w:rPr>
      <w:b/>
      <w:bCs/>
      <w:lang w:val="en-US" w:eastAsia="en-US"/>
    </w:rPr>
  </w:style>
  <w:style w:type="character" w:styleId="Hyperlink">
    <w:name w:val="Hyperlink"/>
    <w:basedOn w:val="DefaultParagraphFont"/>
    <w:unhideWhenUsed/>
    <w:rsid w:val="003776B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E6016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0A20D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156A"/>
    <w:pPr>
      <w:widowControl w:val="0"/>
    </w:pPr>
    <w:rPr>
      <w:rFonts w:ascii="Arial" w:eastAsia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156A"/>
    <w:rPr>
      <w:rFonts w:ascii="Arial" w:eastAsia="Arial" w:hAnsi="Arial" w:cs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815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3F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E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hid\Dropbox\Ethics%20Applications\University%20of%20Alberta\ED%20Study\PT%20letterhead_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C22F-751D-47C3-8DCF-52671246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 letterhead_NEW</Template>
  <TotalTime>1799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</vt:lpstr>
    </vt:vector>
  </TitlesOfParts>
  <Company>Faculty of Rehabiliation Medicine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</dc:title>
  <dc:creator>Vahid Abdollah</dc:creator>
  <cp:lastModifiedBy>leonardo torres cerdan</cp:lastModifiedBy>
  <cp:revision>72</cp:revision>
  <cp:lastPrinted>2019-10-28T17:54:00Z</cp:lastPrinted>
  <dcterms:created xsi:type="dcterms:W3CDTF">2018-11-30T20:42:00Z</dcterms:created>
  <dcterms:modified xsi:type="dcterms:W3CDTF">2022-03-28T21:02:00Z</dcterms:modified>
</cp:coreProperties>
</file>